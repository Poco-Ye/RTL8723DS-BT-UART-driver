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B93" w:rsidRPr="0001713D" w:rsidRDefault="00815B93" w:rsidP="00E742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Download </w:t>
      </w:r>
      <w:r w:rsidRPr="009A0E47">
        <w:rPr>
          <w:b/>
          <w:sz w:val="28"/>
          <w:szCs w:val="28"/>
        </w:rPr>
        <w:t>Realtek bluetooth driver from the FTP</w:t>
      </w:r>
      <w:r>
        <w:rPr>
          <w:b/>
          <w:sz w:val="28"/>
          <w:szCs w:val="28"/>
        </w:rPr>
        <w:t>s</w:t>
      </w:r>
      <w:r w:rsidRPr="009A0E47">
        <w:rPr>
          <w:b/>
          <w:sz w:val="28"/>
          <w:szCs w:val="28"/>
        </w:rPr>
        <w:t xml:space="preserve"> below:</w:t>
      </w:r>
    </w:p>
    <w:p w:rsidR="00815B93" w:rsidRDefault="00815B93" w:rsidP="008764A0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3651DA">
        <w:rPr>
          <w:b/>
          <w:sz w:val="24"/>
          <w:szCs w:val="24"/>
        </w:rPr>
        <w:t>Android os for Tablet</w:t>
      </w:r>
      <w:r>
        <w:rPr>
          <w:rFonts w:hint="eastAsia"/>
          <w:b/>
          <w:sz w:val="24"/>
          <w:szCs w:val="24"/>
        </w:rPr>
        <w:t>、</w:t>
      </w:r>
      <w:r w:rsidRPr="003651DA">
        <w:rPr>
          <w:b/>
          <w:sz w:val="24"/>
          <w:szCs w:val="24"/>
        </w:rPr>
        <w:t>TV/box</w:t>
      </w:r>
    </w:p>
    <w:p w:rsidR="00815B93" w:rsidRDefault="00815B93" w:rsidP="008764A0">
      <w:r w:rsidRPr="008764A0">
        <w:t>Android Bluetooth Driver</w:t>
      </w:r>
      <w:r w:rsidRPr="008764A0">
        <w:rPr>
          <w:rFonts w:hint="eastAsia"/>
        </w:rPr>
        <w:t>都会存放在</w:t>
      </w:r>
      <w:hyperlink r:id="rId7" w:history="1">
        <w:r w:rsidRPr="008764A0">
          <w:t>ftp://ftp3.realtek.com.tw/</w:t>
        </w:r>
      </w:hyperlink>
      <w:r w:rsidRPr="008764A0">
        <w:t> </w:t>
      </w:r>
      <w:r w:rsidRPr="008764A0">
        <w:rPr>
          <w:rFonts w:hint="eastAsia"/>
        </w:rPr>
        <w:t>，客户可以通过</w:t>
      </w:r>
      <w:r w:rsidRPr="008764A0">
        <w:t>ftp</w:t>
      </w:r>
      <w:r w:rsidRPr="008764A0">
        <w:rPr>
          <w:rFonts w:hint="eastAsia"/>
        </w:rPr>
        <w:t>服务器来获取最新的驱动</w:t>
      </w:r>
      <w:r>
        <w:rPr>
          <w:rFonts w:hint="eastAsia"/>
        </w:rPr>
        <w:t>，路径</w:t>
      </w:r>
      <w:r w:rsidRPr="003431BF">
        <w:t>/Linux/BT/Android-Tablet/</w:t>
      </w:r>
      <w:r>
        <w:rPr>
          <w:rFonts w:hint="eastAsia"/>
        </w:rPr>
        <w:t>和</w:t>
      </w:r>
      <w:r w:rsidRPr="003431BF">
        <w:t>/Linux/BT/Android-TV/</w:t>
      </w:r>
      <w:r>
        <w:rPr>
          <w:rFonts w:hint="eastAsia"/>
        </w:rPr>
        <w:t>，</w:t>
      </w:r>
      <w:r w:rsidRPr="008764A0">
        <w:rPr>
          <w:rFonts w:hint="eastAsia"/>
        </w:rPr>
        <w:t>用户名和密码如下：</w:t>
      </w:r>
    </w:p>
    <w:p w:rsidR="00815B93" w:rsidRPr="008764A0" w:rsidRDefault="00815B93" w:rsidP="008764A0"/>
    <w:tbl>
      <w:tblPr>
        <w:tblW w:w="0" w:type="auto"/>
        <w:tblInd w:w="576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1158"/>
        <w:gridCol w:w="1047"/>
        <w:gridCol w:w="3748"/>
      </w:tblGrid>
      <w:tr w:rsidR="00815B93" w:rsidRPr="00E64F84" w:rsidTr="008764A0">
        <w:trPr>
          <w:tblHeader/>
        </w:trPr>
        <w:tc>
          <w:tcPr>
            <w:tcW w:w="11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815B93" w:rsidRPr="00E64F84" w:rsidRDefault="00815B93" w:rsidP="008764A0">
            <w:r w:rsidRPr="00E64F84">
              <w:rPr>
                <w:rFonts w:hint="eastAsia"/>
              </w:rPr>
              <w:t>用户名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815B93" w:rsidRPr="00E64F84" w:rsidRDefault="00815B93" w:rsidP="008764A0">
            <w:r w:rsidRPr="00E64F84">
              <w:rPr>
                <w:rFonts w:hint="eastAsia"/>
              </w:rPr>
              <w:t>密码</w:t>
            </w:r>
          </w:p>
        </w:tc>
        <w:tc>
          <w:tcPr>
            <w:tcW w:w="3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815B93" w:rsidRPr="00E64F84" w:rsidRDefault="00815B93" w:rsidP="008764A0">
            <w:r w:rsidRPr="00E64F84">
              <w:rPr>
                <w:rFonts w:hint="eastAsia"/>
              </w:rPr>
              <w:t>备注</w:t>
            </w:r>
          </w:p>
        </w:tc>
      </w:tr>
      <w:tr w:rsidR="00815B93" w:rsidRPr="00E64F84" w:rsidTr="008764A0">
        <w:tc>
          <w:tcPr>
            <w:tcW w:w="11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5B93" w:rsidRPr="00E64F84" w:rsidRDefault="00815B93" w:rsidP="008764A0">
            <w:r w:rsidRPr="00E64F84">
              <w:t>RTL8723B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5B93" w:rsidRPr="00E64F84" w:rsidRDefault="00815B93" w:rsidP="008764A0">
            <w:r w:rsidRPr="00E64F84">
              <w:t>G3q6Wp</w:t>
            </w:r>
          </w:p>
        </w:tc>
        <w:tc>
          <w:tcPr>
            <w:tcW w:w="3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5B93" w:rsidRPr="00E64F84" w:rsidRDefault="00815B93" w:rsidP="008764A0">
            <w:r w:rsidRPr="00E64F84">
              <w:t> </w:t>
            </w:r>
          </w:p>
        </w:tc>
      </w:tr>
      <w:tr w:rsidR="00815B93" w:rsidRPr="00E64F84" w:rsidTr="008764A0">
        <w:tc>
          <w:tcPr>
            <w:tcW w:w="11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5B93" w:rsidRPr="00E64F84" w:rsidRDefault="00815B93" w:rsidP="008764A0">
            <w:r w:rsidRPr="00E64F84">
              <w:t>RTL8723C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5B93" w:rsidRPr="00E64F84" w:rsidRDefault="00815B93" w:rsidP="008764A0">
            <w:r w:rsidRPr="00E64F84">
              <w:t>a7Uq5J</w:t>
            </w:r>
          </w:p>
        </w:tc>
        <w:tc>
          <w:tcPr>
            <w:tcW w:w="3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5B93" w:rsidRPr="00E64F84" w:rsidRDefault="00815B93" w:rsidP="008764A0">
            <w:r w:rsidRPr="00E64F84">
              <w:t> </w:t>
            </w:r>
          </w:p>
        </w:tc>
      </w:tr>
      <w:tr w:rsidR="00815B93" w:rsidRPr="00E64F84" w:rsidTr="008764A0">
        <w:tc>
          <w:tcPr>
            <w:tcW w:w="11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5B93" w:rsidRPr="00E64F84" w:rsidRDefault="00815B93" w:rsidP="008764A0">
            <w:r w:rsidRPr="00E64F84">
              <w:t>RTL8723D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5B93" w:rsidRPr="00E64F84" w:rsidRDefault="00815B93" w:rsidP="008764A0">
            <w:r w:rsidRPr="00E64F84">
              <w:t>S7bH3v</w:t>
            </w:r>
          </w:p>
        </w:tc>
        <w:tc>
          <w:tcPr>
            <w:tcW w:w="3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5B93" w:rsidRPr="00E64F84" w:rsidRDefault="00815B93" w:rsidP="008764A0">
            <w:r w:rsidRPr="00E64F84">
              <w:t> </w:t>
            </w:r>
          </w:p>
        </w:tc>
      </w:tr>
      <w:tr w:rsidR="00815B93" w:rsidRPr="00E64F84" w:rsidTr="008764A0">
        <w:tc>
          <w:tcPr>
            <w:tcW w:w="11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5B93" w:rsidRPr="00E64F84" w:rsidRDefault="00815B93" w:rsidP="008764A0">
            <w:r w:rsidRPr="00E64F84">
              <w:t>RTL8821A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5B93" w:rsidRPr="00E64F84" w:rsidRDefault="00815B93" w:rsidP="008764A0">
            <w:r w:rsidRPr="00E64F84">
              <w:t>S2v9Am</w:t>
            </w:r>
          </w:p>
        </w:tc>
        <w:tc>
          <w:tcPr>
            <w:tcW w:w="3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5B93" w:rsidRPr="00E64F84" w:rsidRDefault="00815B93" w:rsidP="008764A0">
            <w:r w:rsidRPr="00E64F84">
              <w:t> </w:t>
            </w:r>
          </w:p>
        </w:tc>
      </w:tr>
      <w:tr w:rsidR="00815B93" w:rsidRPr="00E64F84" w:rsidTr="008764A0">
        <w:tc>
          <w:tcPr>
            <w:tcW w:w="11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5B93" w:rsidRPr="00E64F84" w:rsidRDefault="00815B93" w:rsidP="008764A0">
            <w:r w:rsidRPr="00E64F84">
              <w:t>RTL8821C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5B93" w:rsidRPr="00E64F84" w:rsidRDefault="00815B93" w:rsidP="008764A0">
            <w:r w:rsidRPr="00E64F84">
              <w:t>J6tQ5g</w:t>
            </w:r>
          </w:p>
        </w:tc>
        <w:tc>
          <w:tcPr>
            <w:tcW w:w="3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5B93" w:rsidRPr="00E64F84" w:rsidRDefault="00815B93" w:rsidP="008764A0">
            <w:r w:rsidRPr="00E64F84">
              <w:t> </w:t>
            </w:r>
          </w:p>
        </w:tc>
      </w:tr>
      <w:tr w:rsidR="00815B93" w:rsidRPr="00E64F84" w:rsidTr="008764A0">
        <w:tc>
          <w:tcPr>
            <w:tcW w:w="11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5B93" w:rsidRPr="00E64F84" w:rsidRDefault="00815B93" w:rsidP="008764A0">
            <w:r w:rsidRPr="00E64F84">
              <w:t>RTL8822B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5B93" w:rsidRPr="00E64F84" w:rsidRDefault="00815B93" w:rsidP="008764A0">
            <w:r w:rsidRPr="00E64F84">
              <w:t>u8Iq2F</w:t>
            </w:r>
          </w:p>
        </w:tc>
        <w:tc>
          <w:tcPr>
            <w:tcW w:w="3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5B93" w:rsidRPr="00E64F84" w:rsidRDefault="00815B93" w:rsidP="008764A0">
            <w:r w:rsidRPr="00E64F84">
              <w:t> </w:t>
            </w:r>
          </w:p>
        </w:tc>
      </w:tr>
      <w:tr w:rsidR="00815B93" w:rsidRPr="00E64F84" w:rsidTr="008764A0">
        <w:tc>
          <w:tcPr>
            <w:tcW w:w="11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5B93" w:rsidRPr="00E64F84" w:rsidRDefault="00815B93" w:rsidP="008764A0">
            <w:r w:rsidRPr="00E64F84">
              <w:t>RTL8812A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5B93" w:rsidRPr="00E64F84" w:rsidRDefault="00815B93" w:rsidP="008764A0">
            <w:r w:rsidRPr="00E64F84">
              <w:t>J2e8Fg</w:t>
            </w:r>
          </w:p>
        </w:tc>
        <w:tc>
          <w:tcPr>
            <w:tcW w:w="3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5B93" w:rsidRPr="00E64F84" w:rsidRDefault="00815B93" w:rsidP="008764A0">
            <w:r w:rsidRPr="00E64F84">
              <w:rPr>
                <w:rFonts w:hint="eastAsia"/>
              </w:rPr>
              <w:t>搭配</w:t>
            </w:r>
            <w:r w:rsidRPr="00E64F84">
              <w:t>RTL8761A</w:t>
            </w:r>
          </w:p>
        </w:tc>
      </w:tr>
      <w:tr w:rsidR="00815B93" w:rsidRPr="00E64F84" w:rsidTr="008764A0">
        <w:tc>
          <w:tcPr>
            <w:tcW w:w="11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5B93" w:rsidRPr="00E64F84" w:rsidRDefault="00815B93" w:rsidP="008764A0">
            <w:r w:rsidRPr="00E64F84">
              <w:t>RTL8192E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5B93" w:rsidRPr="00E64F84" w:rsidRDefault="00815B93" w:rsidP="008764A0">
            <w:r w:rsidRPr="00E64F84">
              <w:t>N5c6Sx</w:t>
            </w:r>
          </w:p>
        </w:tc>
        <w:tc>
          <w:tcPr>
            <w:tcW w:w="3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5B93" w:rsidRPr="00E64F84" w:rsidRDefault="00815B93" w:rsidP="008764A0">
            <w:r w:rsidRPr="00E64F84">
              <w:rPr>
                <w:rFonts w:hint="eastAsia"/>
              </w:rPr>
              <w:t>搭配</w:t>
            </w:r>
            <w:r w:rsidRPr="00E64F84">
              <w:t>RTL8761A</w:t>
            </w:r>
          </w:p>
        </w:tc>
      </w:tr>
      <w:tr w:rsidR="00815B93" w:rsidRPr="00E64F84" w:rsidTr="008764A0">
        <w:tc>
          <w:tcPr>
            <w:tcW w:w="11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5B93" w:rsidRPr="00E64F84" w:rsidRDefault="00815B93" w:rsidP="008764A0">
            <w:r w:rsidRPr="00E64F84">
              <w:t>bt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5B93" w:rsidRPr="00E64F84" w:rsidRDefault="00815B93" w:rsidP="008764A0">
            <w:r w:rsidRPr="00E64F84">
              <w:t>V9nW2h</w:t>
            </w:r>
          </w:p>
        </w:tc>
        <w:tc>
          <w:tcPr>
            <w:tcW w:w="3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5B93" w:rsidRPr="00E64F84" w:rsidRDefault="00815B93" w:rsidP="008764A0">
            <w:r w:rsidRPr="00E64F84">
              <w:rPr>
                <w:rFonts w:hint="eastAsia"/>
              </w:rPr>
              <w:t>存放</w:t>
            </w:r>
            <w:r w:rsidRPr="00E64F84">
              <w:t>bt</w:t>
            </w:r>
            <w:r w:rsidRPr="00E64F84">
              <w:rPr>
                <w:rFonts w:hint="eastAsia"/>
              </w:rPr>
              <w:t>方面的资料，包括</w:t>
            </w:r>
            <w:r w:rsidRPr="00E64F84">
              <w:t>mptool</w:t>
            </w:r>
          </w:p>
        </w:tc>
      </w:tr>
      <w:tr w:rsidR="00815B93" w:rsidRPr="00E64F84" w:rsidTr="008764A0">
        <w:tc>
          <w:tcPr>
            <w:tcW w:w="11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5B93" w:rsidRPr="00E64F84" w:rsidRDefault="00815B93" w:rsidP="008764A0">
            <w:r w:rsidRPr="00E64F84">
              <w:t>RTL8723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5B93" w:rsidRPr="00E64F84" w:rsidRDefault="00815B93" w:rsidP="008764A0">
            <w:r w:rsidRPr="00E64F84">
              <w:t>F4v9Ws</w:t>
            </w:r>
          </w:p>
        </w:tc>
        <w:tc>
          <w:tcPr>
            <w:tcW w:w="3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5B93" w:rsidRPr="00E64F84" w:rsidRDefault="00815B93" w:rsidP="008764A0">
            <w:r w:rsidRPr="00E64F84">
              <w:t>for RTL8723A,TV</w:t>
            </w:r>
            <w:r w:rsidRPr="00E64F84">
              <w:rPr>
                <w:rFonts w:hint="eastAsia"/>
              </w:rPr>
              <w:t>驱动不支持</w:t>
            </w:r>
            <w:r w:rsidRPr="00E64F84">
              <w:t>8723A</w:t>
            </w:r>
          </w:p>
        </w:tc>
      </w:tr>
    </w:tbl>
    <w:p w:rsidR="00815B93" w:rsidRDefault="00815B93" w:rsidP="00E742F2">
      <w:pPr>
        <w:rPr>
          <w:color w:val="FF0000"/>
        </w:rPr>
      </w:pPr>
    </w:p>
    <w:p w:rsidR="00815B93" w:rsidRPr="00652293" w:rsidRDefault="00815B93" w:rsidP="00E742F2">
      <w:pPr>
        <w:rPr>
          <w:color w:val="FF0000"/>
        </w:rPr>
      </w:pPr>
      <w:r>
        <w:rPr>
          <w:color w:val="FF0000"/>
        </w:rPr>
        <w:t>Note</w:t>
      </w:r>
      <w:r w:rsidRPr="00652293">
        <w:rPr>
          <w:rFonts w:hint="eastAsia"/>
          <w:color w:val="FF0000"/>
        </w:rPr>
        <w:t>：我们的驱动兼容</w:t>
      </w:r>
      <w:r w:rsidRPr="00652293">
        <w:rPr>
          <w:color w:val="FF0000"/>
        </w:rPr>
        <w:t>RTK</w:t>
      </w:r>
      <w:r w:rsidRPr="00652293">
        <w:rPr>
          <w:rFonts w:hint="eastAsia"/>
          <w:color w:val="FF0000"/>
        </w:rPr>
        <w:t>所有芯片。如上不同用户名下的驱动，其实都是同一份，只是驱动包名命名差异而已。</w:t>
      </w:r>
      <w:r>
        <w:rPr>
          <w:color w:val="FF0000"/>
        </w:rPr>
        <w:t>Combo</w:t>
      </w:r>
      <w:r>
        <w:rPr>
          <w:rFonts w:hint="eastAsia"/>
          <w:color w:val="FF0000"/>
        </w:rPr>
        <w:t>方案，要确保</w:t>
      </w:r>
      <w:r>
        <w:rPr>
          <w:color w:val="FF0000"/>
        </w:rPr>
        <w:t>BT FW coex</w:t>
      </w:r>
      <w:r>
        <w:rPr>
          <w:rFonts w:hint="eastAsia"/>
          <w:color w:val="FF0000"/>
        </w:rPr>
        <w:t>版本和</w:t>
      </w:r>
      <w:r>
        <w:rPr>
          <w:color w:val="FF0000"/>
        </w:rPr>
        <w:t>wifi</w:t>
      </w:r>
      <w:r>
        <w:rPr>
          <w:rFonts w:hint="eastAsia"/>
          <w:color w:val="FF0000"/>
        </w:rPr>
        <w:t>驱动</w:t>
      </w:r>
      <w:r>
        <w:rPr>
          <w:color w:val="FF0000"/>
        </w:rPr>
        <w:t>coex</w:t>
      </w:r>
      <w:r>
        <w:rPr>
          <w:rFonts w:hint="eastAsia"/>
          <w:color w:val="FF0000"/>
        </w:rPr>
        <w:t>版本匹配。驱动包</w:t>
      </w:r>
      <w:r>
        <w:rPr>
          <w:color w:val="FF0000"/>
        </w:rPr>
        <w:t>/rtkbt/Firmware/</w:t>
      </w:r>
      <w:r w:rsidRPr="0001713D">
        <w:rPr>
          <w:color w:val="FF0000"/>
        </w:rPr>
        <w:t>TV</w:t>
      </w:r>
      <w:r>
        <w:rPr>
          <w:rFonts w:hint="eastAsia"/>
          <w:color w:val="FF0000"/>
        </w:rPr>
        <w:t>目录下</w:t>
      </w:r>
      <w:r w:rsidRPr="0001713D">
        <w:rPr>
          <w:color w:val="FF0000"/>
        </w:rPr>
        <w:t>fw_info.txt</w:t>
      </w:r>
      <w:r>
        <w:rPr>
          <w:rFonts w:hint="eastAsia"/>
          <w:color w:val="FF0000"/>
        </w:rPr>
        <w:t>文件，可以查看对应</w:t>
      </w:r>
      <w:r>
        <w:rPr>
          <w:color w:val="FF0000"/>
        </w:rPr>
        <w:t>IC</w:t>
      </w:r>
      <w:r>
        <w:rPr>
          <w:rFonts w:hint="eastAsia"/>
          <w:color w:val="FF0000"/>
        </w:rPr>
        <w:t>的</w:t>
      </w:r>
      <w:r>
        <w:rPr>
          <w:color w:val="FF0000"/>
        </w:rPr>
        <w:t xml:space="preserve">BT FW </w:t>
      </w:r>
      <w:bookmarkStart w:id="0" w:name="_GoBack"/>
      <w:bookmarkEnd w:id="0"/>
      <w:r>
        <w:rPr>
          <w:color w:val="FF0000"/>
        </w:rPr>
        <w:t>Coex</w:t>
      </w:r>
      <w:r>
        <w:rPr>
          <w:rFonts w:hint="eastAsia"/>
          <w:color w:val="FF0000"/>
        </w:rPr>
        <w:t>版本。</w:t>
      </w:r>
    </w:p>
    <w:p w:rsidR="00815B93" w:rsidRDefault="00815B93" w:rsidP="00E742F2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3651DA">
        <w:rPr>
          <w:b/>
          <w:sz w:val="24"/>
          <w:szCs w:val="24"/>
        </w:rPr>
        <w:t>Linux os</w:t>
      </w:r>
      <w:r>
        <w:rPr>
          <w:b/>
          <w:sz w:val="24"/>
          <w:szCs w:val="24"/>
        </w:rPr>
        <w:t xml:space="preserve"> </w:t>
      </w:r>
    </w:p>
    <w:p w:rsidR="00815B93" w:rsidRDefault="00815B93" w:rsidP="00E742F2"/>
    <w:p w:rsidR="00815B93" w:rsidRDefault="00815B93" w:rsidP="00E742F2">
      <w:r>
        <w:t>Site:ftp.realsil.com.cn</w:t>
      </w:r>
    </w:p>
    <w:p w:rsidR="00815B93" w:rsidRDefault="00815B93" w:rsidP="00E742F2">
      <w:r>
        <w:t xml:space="preserve">ID: btlinux       </w:t>
      </w:r>
    </w:p>
    <w:p w:rsidR="00815B93" w:rsidRDefault="00815B93" w:rsidP="00E742F2">
      <w:r>
        <w:t>PW:ujv376xc</w:t>
      </w:r>
    </w:p>
    <w:p w:rsidR="00815B93" w:rsidRDefault="00815B93" w:rsidP="00E742F2"/>
    <w:p w:rsidR="00815B93" w:rsidRDefault="00815B93" w:rsidP="0092206E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MP </w:t>
      </w:r>
      <w:r w:rsidRPr="0092206E">
        <w:rPr>
          <w:b/>
          <w:sz w:val="24"/>
          <w:szCs w:val="24"/>
        </w:rPr>
        <w:t xml:space="preserve">tool </w:t>
      </w:r>
    </w:p>
    <w:p w:rsidR="00815B93" w:rsidRDefault="00815B93" w:rsidP="0092206E"/>
    <w:p w:rsidR="00815B93" w:rsidRDefault="00815B93" w:rsidP="0092206E">
      <w:r>
        <w:t>Site:</w:t>
      </w:r>
      <w:r w:rsidRPr="009C1321">
        <w:t xml:space="preserve"> </w:t>
      </w:r>
      <w:r>
        <w:t>ftp3.realtek.com.tw</w:t>
      </w:r>
    </w:p>
    <w:p w:rsidR="00815B93" w:rsidRDefault="00815B93" w:rsidP="0092206E">
      <w:r>
        <w:t>ID:</w:t>
      </w:r>
      <w:r w:rsidRPr="009C1321">
        <w:t xml:space="preserve"> </w:t>
      </w:r>
      <w:r>
        <w:t xml:space="preserve">bt         </w:t>
      </w:r>
    </w:p>
    <w:p w:rsidR="00815B93" w:rsidRDefault="00815B93" w:rsidP="0092206E">
      <w:r>
        <w:t>PW:</w:t>
      </w:r>
      <w:r w:rsidRPr="009C1321">
        <w:t xml:space="preserve"> </w:t>
      </w:r>
      <w:r>
        <w:t>V9nW2h</w:t>
      </w:r>
    </w:p>
    <w:p w:rsidR="00815B93" w:rsidRDefault="00815B93" w:rsidP="0092206E">
      <w:r>
        <w:t>Location:</w:t>
      </w:r>
      <w:r w:rsidRPr="009C1321">
        <w:t xml:space="preserve"> /bt/Linux/BT/MPTools</w:t>
      </w:r>
    </w:p>
    <w:p w:rsidR="00815B93" w:rsidRDefault="00815B93" w:rsidP="0092206E"/>
    <w:p w:rsidR="00815B93" w:rsidRPr="003651DA" w:rsidRDefault="00815B93" w:rsidP="00E742F2">
      <w:pPr>
        <w:rPr>
          <w:color w:val="FF0000"/>
        </w:rPr>
      </w:pPr>
      <w:r w:rsidRPr="003651DA">
        <w:rPr>
          <w:color w:val="FF0000"/>
        </w:rPr>
        <w:t>Note: Please find the corresponding RTK chip</w:t>
      </w:r>
      <w:r w:rsidRPr="00652293">
        <w:rPr>
          <w:color w:val="FF0000"/>
        </w:rPr>
        <w:t xml:space="preserve"> and os version before you download the driver,if you have any questions,please let me know. Contract mail</w:t>
      </w:r>
      <w:r>
        <w:rPr>
          <w:color w:val="FF0000"/>
        </w:rPr>
        <w:t xml:space="preserve">: </w:t>
      </w:r>
      <w:r w:rsidRPr="003627EE">
        <w:rPr>
          <w:color w:val="FF0000"/>
        </w:rPr>
        <w:t>sz_cn_fae_240e</w:t>
      </w:r>
      <w:r>
        <w:rPr>
          <w:color w:val="FF0000"/>
        </w:rPr>
        <w:t>@realtek.com</w:t>
      </w:r>
    </w:p>
    <w:sectPr w:rsidR="00815B93" w:rsidRPr="003651DA" w:rsidSect="000701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B93" w:rsidRDefault="00815B93" w:rsidP="00E742F2">
      <w:r>
        <w:separator/>
      </w:r>
    </w:p>
  </w:endnote>
  <w:endnote w:type="continuationSeparator" w:id="0">
    <w:p w:rsidR="00815B93" w:rsidRDefault="00815B93" w:rsidP="00E742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B93" w:rsidRDefault="00815B93" w:rsidP="00E742F2">
      <w:r>
        <w:separator/>
      </w:r>
    </w:p>
  </w:footnote>
  <w:footnote w:type="continuationSeparator" w:id="0">
    <w:p w:rsidR="00815B93" w:rsidRDefault="00815B93" w:rsidP="00E742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B93" w:rsidRDefault="00815B93" w:rsidP="00CB08F4">
    <w:pPr>
      <w:pStyle w:val="Header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95093"/>
    <w:multiLevelType w:val="hybridMultilevel"/>
    <w:tmpl w:val="491AF39C"/>
    <w:lvl w:ilvl="0" w:tplc="27E0083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711F13FE"/>
    <w:multiLevelType w:val="multilevel"/>
    <w:tmpl w:val="7C1C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42F2"/>
    <w:rsid w:val="0001713D"/>
    <w:rsid w:val="0004386D"/>
    <w:rsid w:val="00052338"/>
    <w:rsid w:val="0007010F"/>
    <w:rsid w:val="00083827"/>
    <w:rsid w:val="00097DC8"/>
    <w:rsid w:val="001303FA"/>
    <w:rsid w:val="0013513E"/>
    <w:rsid w:val="00157DB9"/>
    <w:rsid w:val="0020599E"/>
    <w:rsid w:val="00237ADD"/>
    <w:rsid w:val="00307528"/>
    <w:rsid w:val="003431BF"/>
    <w:rsid w:val="003627EE"/>
    <w:rsid w:val="003651DA"/>
    <w:rsid w:val="00401567"/>
    <w:rsid w:val="00504E5E"/>
    <w:rsid w:val="00652293"/>
    <w:rsid w:val="006632DB"/>
    <w:rsid w:val="006D5DC9"/>
    <w:rsid w:val="00704A1E"/>
    <w:rsid w:val="007E7613"/>
    <w:rsid w:val="00815B93"/>
    <w:rsid w:val="00860AF1"/>
    <w:rsid w:val="008764A0"/>
    <w:rsid w:val="0092206E"/>
    <w:rsid w:val="00954380"/>
    <w:rsid w:val="009A0E47"/>
    <w:rsid w:val="009C1321"/>
    <w:rsid w:val="009C5930"/>
    <w:rsid w:val="009E5DBE"/>
    <w:rsid w:val="00A84CDF"/>
    <w:rsid w:val="00B06F9B"/>
    <w:rsid w:val="00B44FE0"/>
    <w:rsid w:val="00B61E82"/>
    <w:rsid w:val="00C4768A"/>
    <w:rsid w:val="00CB08F4"/>
    <w:rsid w:val="00E155F1"/>
    <w:rsid w:val="00E23885"/>
    <w:rsid w:val="00E64F84"/>
    <w:rsid w:val="00E742F2"/>
    <w:rsid w:val="00E77C0A"/>
    <w:rsid w:val="00E91008"/>
    <w:rsid w:val="00F410A1"/>
    <w:rsid w:val="00F95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10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74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742F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E74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742F2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E742F2"/>
    <w:pPr>
      <w:ind w:firstLineChars="200" w:firstLine="420"/>
    </w:pPr>
  </w:style>
  <w:style w:type="paragraph" w:styleId="NormalWeb">
    <w:name w:val="Normal (Web)"/>
    <w:basedOn w:val="Normal"/>
    <w:uiPriority w:val="99"/>
    <w:semiHidden/>
    <w:rsid w:val="008764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99"/>
    <w:qFormat/>
    <w:rsid w:val="008764A0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8764A0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8764A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778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tp://ftp3.realtek.com.t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425</TotalTime>
  <Pages>1</Pages>
  <Words>151</Words>
  <Characters>862</Characters>
  <Application>Microsoft Office Outlook</Application>
  <DocSecurity>0</DocSecurity>
  <Lines>0</Lines>
  <Paragraphs>0</Paragraphs>
  <ScaleCrop>false</ScaleCrop>
  <Company>P R 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微软用户</cp:lastModifiedBy>
  <cp:revision>40</cp:revision>
  <dcterms:created xsi:type="dcterms:W3CDTF">2015-07-21T02:46:00Z</dcterms:created>
  <dcterms:modified xsi:type="dcterms:W3CDTF">2018-06-28T12:16:00Z</dcterms:modified>
</cp:coreProperties>
</file>